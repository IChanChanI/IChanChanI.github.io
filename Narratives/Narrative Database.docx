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A70B8" w14:textId="1341D521" w:rsidR="00080C97" w:rsidRDefault="003150FB">
      <w:pPr>
        <w:pStyle w:val="NoSpacing"/>
      </w:pPr>
      <w:r>
        <w:t>Chandler McCarty</w:t>
      </w:r>
    </w:p>
    <w:p w14:paraId="63D30F1E" w14:textId="1E39C495" w:rsidR="00080C97" w:rsidRDefault="003150FB">
      <w:pPr>
        <w:pStyle w:val="NoSpacing"/>
      </w:pPr>
      <w:r>
        <w:t>CS-499</w:t>
      </w:r>
    </w:p>
    <w:p w14:paraId="32F7EEA8" w14:textId="73267198" w:rsidR="007D4B2F" w:rsidRDefault="003150FB">
      <w:pPr>
        <w:pStyle w:val="NoSpacing"/>
      </w:pPr>
      <w:r>
        <w:t>10/07/2024</w:t>
      </w:r>
    </w:p>
    <w:p w14:paraId="6C8B6710" w14:textId="719FF7C9" w:rsidR="00080C97" w:rsidRDefault="003150FB" w:rsidP="003150FB">
      <w:pPr>
        <w:pStyle w:val="Title"/>
      </w:pPr>
      <w:r>
        <w:t>Artifact</w:t>
      </w:r>
    </w:p>
    <w:p w14:paraId="5EAEE99E" w14:textId="161837EE" w:rsidR="003150FB" w:rsidRPr="003150FB" w:rsidRDefault="003150FB" w:rsidP="003150FB">
      <w:r>
        <w:t xml:space="preserve">The original artifact is a project from SNHU in the class CS-340. It was originally a database created in Linux using </w:t>
      </w:r>
      <w:proofErr w:type="spellStart"/>
      <w:r>
        <w:t>Jupyter</w:t>
      </w:r>
      <w:proofErr w:type="spellEnd"/>
      <w:r>
        <w:t xml:space="preserve"> Notebook and a completely streamed service that the school used for virtual machines. </w:t>
      </w:r>
    </w:p>
    <w:p w14:paraId="553DEB83" w14:textId="0848CD9B" w:rsidR="003150FB" w:rsidRDefault="003150FB" w:rsidP="003150FB">
      <w:pPr>
        <w:ind w:firstLine="0"/>
        <w:jc w:val="center"/>
      </w:pPr>
      <w:r>
        <w:t>Justification</w:t>
      </w:r>
    </w:p>
    <w:p w14:paraId="34968822" w14:textId="647BADE0" w:rsidR="003150FB" w:rsidRDefault="003150FB" w:rsidP="003150FB">
      <w:pPr>
        <w:ind w:firstLine="0"/>
      </w:pPr>
      <w:r>
        <w:t xml:space="preserve">I wanted to use this project in my ePortfolio because of showcases my skills with full-stack development and working with databases. In this project, I work with data visualization, database management, and web design. On top of all of this, I also needed to recreate the entire system from scratch because I had no other way of getting the original files back from the class because they were on a virtual machine. </w:t>
      </w:r>
      <w:r w:rsidR="00B94922">
        <w:t xml:space="preserve">In the original program, I remember only doing some of the CRUD operations, this project I wanted to finish out the entire section. Updated the data-table to be more dynamic as well. Including a filter system that changes the graphs below and a search function for searching breeds, names, ID’s, and locations. </w:t>
      </w:r>
    </w:p>
    <w:p w14:paraId="262EDD93" w14:textId="1AC62214" w:rsidR="00B94922" w:rsidRPr="003150FB" w:rsidRDefault="00B94922" w:rsidP="003150FB">
      <w:pPr>
        <w:ind w:firstLine="0"/>
      </w:pPr>
      <w:r>
        <w:rPr>
          <w:noProof/>
        </w:rPr>
        <w:lastRenderedPageBreak/>
        <w:drawing>
          <wp:inline distT="0" distB="0" distL="0" distR="0" wp14:anchorId="3E1614D6" wp14:editId="5F974F22">
            <wp:extent cx="6362700" cy="4800600"/>
            <wp:effectExtent l="0" t="0" r="0" b="0"/>
            <wp:docPr id="1714364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64575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3DA4" w14:textId="446D9DAF" w:rsidR="003150FB" w:rsidRDefault="003150FB" w:rsidP="003150FB">
      <w:pPr>
        <w:ind w:firstLine="0"/>
        <w:jc w:val="center"/>
      </w:pPr>
      <w:r>
        <w:t>Course Outcomes</w:t>
      </w:r>
    </w:p>
    <w:p w14:paraId="7EBC1FDE" w14:textId="11FD9BED" w:rsidR="003150FB" w:rsidRDefault="00B94922" w:rsidP="003150FB">
      <w:pPr>
        <w:ind w:firstLine="0"/>
      </w:pPr>
      <w:r>
        <w:t xml:space="preserve">After dealing with a lot of problems with this project, I feel like I met a couple of the course outcomes and am proud of what was re-created and fixed. Design and demonstration of improving on techniques taught in past classes is something that is shown the most here. </w:t>
      </w:r>
    </w:p>
    <w:p w14:paraId="116FC548" w14:textId="03721609" w:rsidR="003150FB" w:rsidRDefault="003150FB" w:rsidP="003150FB">
      <w:pPr>
        <w:ind w:firstLine="0"/>
        <w:jc w:val="center"/>
      </w:pPr>
      <w:r>
        <w:t>Reflection</w:t>
      </w:r>
    </w:p>
    <w:p w14:paraId="5C9A9FBD" w14:textId="318893B5" w:rsidR="003150FB" w:rsidRPr="003150FB" w:rsidRDefault="00B94922" w:rsidP="003150FB">
      <w:pPr>
        <w:ind w:firstLine="0"/>
      </w:pPr>
      <w:r>
        <w:t xml:space="preserve">There were a lot of problems when re-creating this project on my own local machine with MongoDB and </w:t>
      </w:r>
      <w:proofErr w:type="spellStart"/>
      <w:r>
        <w:t>Jupyter</w:t>
      </w:r>
      <w:proofErr w:type="spellEnd"/>
      <w:r>
        <w:t xml:space="preserve">. Since this program was originally on a Linux machine, I had to re-write some stuff that would not make sense on a Windows machine. </w:t>
      </w:r>
    </w:p>
    <w:sectPr w:rsidR="003150FB" w:rsidRPr="003150FB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959AE" w14:textId="77777777" w:rsidR="00B262ED" w:rsidRDefault="00B262ED">
      <w:pPr>
        <w:spacing w:line="240" w:lineRule="auto"/>
      </w:pPr>
      <w:r>
        <w:separator/>
      </w:r>
    </w:p>
  </w:endnote>
  <w:endnote w:type="continuationSeparator" w:id="0">
    <w:p w14:paraId="0E9B13A6" w14:textId="77777777" w:rsidR="00B262ED" w:rsidRDefault="00B262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368C4" w14:textId="77777777" w:rsidR="00B262ED" w:rsidRDefault="00B262ED">
      <w:pPr>
        <w:spacing w:line="240" w:lineRule="auto"/>
      </w:pPr>
      <w:r>
        <w:separator/>
      </w:r>
    </w:p>
  </w:footnote>
  <w:footnote w:type="continuationSeparator" w:id="0">
    <w:p w14:paraId="43B49580" w14:textId="77777777" w:rsidR="00B262ED" w:rsidRDefault="00B262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D160A" w14:textId="7F3994E5" w:rsidR="00080C97" w:rsidRDefault="00000000">
    <w:pPr>
      <w:pStyle w:val="Header"/>
    </w:pPr>
    <w:sdt>
      <w:sdtPr>
        <w:alias w:val="Last Name:"/>
        <w:tag w:val="Last Name:"/>
        <w:id w:val="1658178901"/>
        <w:placeholder>
          <w:docPart w:val="8BFD715A789545258C2C8F82667029C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3150FB">
          <w:t>McCarty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DE9BA" w14:textId="4F809F93" w:rsidR="00080C97" w:rsidRDefault="00000000">
    <w:pPr>
      <w:pStyle w:val="Header"/>
    </w:pPr>
    <w:sdt>
      <w:sdtPr>
        <w:alias w:val="Last Name:"/>
        <w:tag w:val="Last Name:"/>
        <w:id w:val="-348181431"/>
        <w:placeholder>
          <w:docPart w:val="3D9F4D5C43144517AF0CB6514375E41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3150FB">
          <w:t>McCarty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63895434">
    <w:abstractNumId w:val="9"/>
  </w:num>
  <w:num w:numId="2" w16cid:durableId="1070154825">
    <w:abstractNumId w:val="7"/>
  </w:num>
  <w:num w:numId="3" w16cid:durableId="46807402">
    <w:abstractNumId w:val="6"/>
  </w:num>
  <w:num w:numId="4" w16cid:durableId="1751350541">
    <w:abstractNumId w:val="5"/>
  </w:num>
  <w:num w:numId="5" w16cid:durableId="1068461882">
    <w:abstractNumId w:val="4"/>
  </w:num>
  <w:num w:numId="6" w16cid:durableId="1793941186">
    <w:abstractNumId w:val="8"/>
  </w:num>
  <w:num w:numId="7" w16cid:durableId="1270239379">
    <w:abstractNumId w:val="3"/>
  </w:num>
  <w:num w:numId="8" w16cid:durableId="1848715133">
    <w:abstractNumId w:val="2"/>
  </w:num>
  <w:num w:numId="9" w16cid:durableId="2024475276">
    <w:abstractNumId w:val="1"/>
  </w:num>
  <w:num w:numId="10" w16cid:durableId="671105803">
    <w:abstractNumId w:val="0"/>
  </w:num>
  <w:num w:numId="11" w16cid:durableId="3291748">
    <w:abstractNumId w:val="11"/>
  </w:num>
  <w:num w:numId="12" w16cid:durableId="1258782396">
    <w:abstractNumId w:val="14"/>
  </w:num>
  <w:num w:numId="13" w16cid:durableId="1760248888">
    <w:abstractNumId w:val="15"/>
  </w:num>
  <w:num w:numId="14" w16cid:durableId="1337080006">
    <w:abstractNumId w:val="13"/>
  </w:num>
  <w:num w:numId="15" w16cid:durableId="1685862266">
    <w:abstractNumId w:val="10"/>
  </w:num>
  <w:num w:numId="16" w16cid:durableId="1971396871">
    <w:abstractNumId w:val="12"/>
  </w:num>
  <w:num w:numId="17" w16cid:durableId="11842432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FB"/>
    <w:rsid w:val="00080C97"/>
    <w:rsid w:val="003150FB"/>
    <w:rsid w:val="0034643D"/>
    <w:rsid w:val="003E748F"/>
    <w:rsid w:val="005F1FA0"/>
    <w:rsid w:val="006A64A8"/>
    <w:rsid w:val="00770193"/>
    <w:rsid w:val="007D4B2F"/>
    <w:rsid w:val="00965112"/>
    <w:rsid w:val="00AB1E45"/>
    <w:rsid w:val="00B262ED"/>
    <w:rsid w:val="00B82F8F"/>
    <w:rsid w:val="00B94922"/>
    <w:rsid w:val="00BD3A4E"/>
    <w:rsid w:val="00C26420"/>
    <w:rsid w:val="00E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9AB02"/>
  <w15:chartTrackingRefBased/>
  <w15:docId w15:val="{2A4DB7A3-0B30-4E1E-9487-5FB7CF2E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dler\AppData\Roaming\Microsoft\Templates\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D9F4D5C43144517AF0CB6514375E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163A6-C357-45EA-A36D-497C15D1D360}"/>
      </w:docPartPr>
      <w:docPartBody>
        <w:p w:rsidR="00000000" w:rsidRDefault="00000000">
          <w:pPr>
            <w:pStyle w:val="3D9F4D5C43144517AF0CB6514375E41E"/>
          </w:pPr>
          <w:r>
            <w:t>Table data</w:t>
          </w:r>
        </w:p>
      </w:docPartBody>
    </w:docPart>
    <w:docPart>
      <w:docPartPr>
        <w:name w:val="8BFD715A789545258C2C8F8266702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05F33-D42C-4543-B903-A55D9E8C1EF4}"/>
      </w:docPartPr>
      <w:docPartBody>
        <w:p w:rsidR="00000000" w:rsidRDefault="00000000">
          <w:pPr>
            <w:pStyle w:val="8BFD715A789545258C2C8F82667029C7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5E"/>
    <w:rsid w:val="005F1FA0"/>
    <w:rsid w:val="00C8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41666D88404B83BF71D5DD8C15F8F1">
    <w:name w:val="AD41666D88404B83BF71D5DD8C15F8F1"/>
  </w:style>
  <w:style w:type="paragraph" w:customStyle="1" w:styleId="ADD484E7223B4A588CD6996CE74F777C">
    <w:name w:val="ADD484E7223B4A588CD6996CE74F777C"/>
  </w:style>
  <w:style w:type="paragraph" w:customStyle="1" w:styleId="BA615B8567FB4CDDA925E913D4697EF2">
    <w:name w:val="BA615B8567FB4CDDA925E913D4697EF2"/>
  </w:style>
  <w:style w:type="paragraph" w:customStyle="1" w:styleId="6ED8918E53D94430B84BF5628CC045AB">
    <w:name w:val="6ED8918E53D94430B84BF5628CC045AB"/>
  </w:style>
  <w:style w:type="paragraph" w:customStyle="1" w:styleId="3C5668D05D41448797220AB867725EFC">
    <w:name w:val="3C5668D05D41448797220AB867725EFC"/>
  </w:style>
  <w:style w:type="paragraph" w:customStyle="1" w:styleId="F2782FE31970494FB681E18C77BD75A9">
    <w:name w:val="F2782FE31970494FB681E18C77BD75A9"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8A006B94AD794CFA9BF629F380A7FEF9">
    <w:name w:val="8A006B94AD794CFA9BF629F380A7FEF9"/>
  </w:style>
  <w:style w:type="paragraph" w:customStyle="1" w:styleId="B302FF78B0454BFB982AD7362A4B317C">
    <w:name w:val="B302FF78B0454BFB982AD7362A4B317C"/>
  </w:style>
  <w:style w:type="paragraph" w:customStyle="1" w:styleId="1BEBCB0726424D4385E1C90F3084F320">
    <w:name w:val="1BEBCB0726424D4385E1C90F3084F320"/>
  </w:style>
  <w:style w:type="paragraph" w:customStyle="1" w:styleId="DFDB910C44244C06AC2A83C1083E9E85">
    <w:name w:val="DFDB910C44244C06AC2A83C1083E9E85"/>
  </w:style>
  <w:style w:type="paragraph" w:customStyle="1" w:styleId="A42EF5B9A30C478488183B9043053E85">
    <w:name w:val="A42EF5B9A30C478488183B9043053E85"/>
  </w:style>
  <w:style w:type="paragraph" w:customStyle="1" w:styleId="9F58499D694B4CAAB7381E3A1C03BEDC">
    <w:name w:val="9F58499D694B4CAAB7381E3A1C03BEDC"/>
  </w:style>
  <w:style w:type="paragraph" w:customStyle="1" w:styleId="F63D225EF5194955813DE01A4AE00B0A">
    <w:name w:val="F63D225EF5194955813DE01A4AE00B0A"/>
  </w:style>
  <w:style w:type="paragraph" w:customStyle="1" w:styleId="E987222B0BE54570A4E42A571E7213D4">
    <w:name w:val="E987222B0BE54570A4E42A571E7213D4"/>
  </w:style>
  <w:style w:type="paragraph" w:customStyle="1" w:styleId="5CFA53734DB64ADBBDE6284528B10569">
    <w:name w:val="5CFA53734DB64ADBBDE6284528B10569"/>
  </w:style>
  <w:style w:type="paragraph" w:customStyle="1" w:styleId="3D9F4D5C43144517AF0CB6514375E41E">
    <w:name w:val="3D9F4D5C43144517AF0CB6514375E41E"/>
  </w:style>
  <w:style w:type="paragraph" w:customStyle="1" w:styleId="8BFD715A789545258C2C8F82667029C7">
    <w:name w:val="8BFD715A789545258C2C8F82667029C7"/>
  </w:style>
  <w:style w:type="paragraph" w:customStyle="1" w:styleId="E0DB2D1B13A84C569E0B0A39A35FEC27">
    <w:name w:val="E0DB2D1B13A84C569E0B0A39A35FEC27"/>
  </w:style>
  <w:style w:type="paragraph" w:customStyle="1" w:styleId="8D3825F60195406BA529D9D34D2704C5">
    <w:name w:val="8D3825F60195406BA529D9D34D2704C5"/>
  </w:style>
  <w:style w:type="paragraph" w:customStyle="1" w:styleId="1AE1C68425414EB9B04AF7E2187CCB9D">
    <w:name w:val="1AE1C68425414EB9B04AF7E2187CCB9D"/>
  </w:style>
  <w:style w:type="paragraph" w:customStyle="1" w:styleId="034B4E43245D4FB3B7FF474E32CCA4A4">
    <w:name w:val="034B4E43245D4FB3B7FF474E32CCA4A4"/>
  </w:style>
  <w:style w:type="paragraph" w:customStyle="1" w:styleId="29625578FFC144969816F31E3E1F3D45">
    <w:name w:val="29625578FFC144969816F31E3E1F3D45"/>
  </w:style>
  <w:style w:type="paragraph" w:customStyle="1" w:styleId="983D68240F424BD69011AB4534017F4A">
    <w:name w:val="983D68240F424BD69011AB4534017F4A"/>
  </w:style>
  <w:style w:type="paragraph" w:customStyle="1" w:styleId="78ECD66623F04C51BBF2045443AF8F50">
    <w:name w:val="78ECD66623F04C51BBF2045443AF8F50"/>
  </w:style>
  <w:style w:type="paragraph" w:customStyle="1" w:styleId="BD32CCDF9F3F49018C880362FB6A72C0">
    <w:name w:val="BD32CCDF9F3F49018C880362FB6A72C0"/>
  </w:style>
  <w:style w:type="paragraph" w:customStyle="1" w:styleId="0B6FA14DCD8F4FFB9F0EE0F7ADF90A08">
    <w:name w:val="0B6FA14DCD8F4FFB9F0EE0F7ADF90A08"/>
  </w:style>
  <w:style w:type="paragraph" w:customStyle="1" w:styleId="F46EA41C420D4F7B8A0FA5CB1E855865">
    <w:name w:val="F46EA41C420D4F7B8A0FA5CB1E855865"/>
  </w:style>
  <w:style w:type="paragraph" w:customStyle="1" w:styleId="D7D0A8311D624E9C8A1552C06CC92BEE">
    <w:name w:val="D7D0A8311D624E9C8A1552C06CC92BEE"/>
  </w:style>
  <w:style w:type="paragraph" w:customStyle="1" w:styleId="7A0C125A73AE4687AC7B47E2C4BA1996">
    <w:name w:val="7A0C125A73AE4687AC7B47E2C4BA1996"/>
  </w:style>
  <w:style w:type="paragraph" w:customStyle="1" w:styleId="D2A316EC8C624A748038FCD119C03DB1">
    <w:name w:val="D2A316EC8C624A748038FCD119C03DB1"/>
  </w:style>
  <w:style w:type="paragraph" w:customStyle="1" w:styleId="62268D7A48694D1D87EDCB5339AA2057">
    <w:name w:val="62268D7A48694D1D87EDCB5339AA20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McCarty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2E01E0-9B46-4638-9B52-038A4C79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paper.dotx</Template>
  <TotalTime>45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McCarty</dc:creator>
  <cp:keywords/>
  <dc:description/>
  <cp:lastModifiedBy>Chandler Mccarty</cp:lastModifiedBy>
  <cp:revision>1</cp:revision>
  <dcterms:created xsi:type="dcterms:W3CDTF">2024-10-06T05:30:00Z</dcterms:created>
  <dcterms:modified xsi:type="dcterms:W3CDTF">2024-10-06T06:15:00Z</dcterms:modified>
</cp:coreProperties>
</file>